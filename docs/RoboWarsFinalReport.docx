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jc w:val="center"/>
        <w:rPr>
          <w:sz w:val="48"/>
          <w:szCs w:val="48"/>
        </w:rPr>
      </w:pPr>
    </w:p>
    <w:p w:rsidR="005D02E3" w:rsidRDefault="005D02E3" w:rsidP="005D02E3">
      <w:pPr>
        <w:rPr>
          <w:sz w:val="48"/>
          <w:szCs w:val="48"/>
        </w:rPr>
      </w:pP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RoboWars</w:t>
      </w:r>
    </w:p>
    <w:p w:rsidR="005D02E3" w:rsidRDefault="005D02E3" w:rsidP="005D02E3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Final Report</w:t>
      </w:r>
    </w:p>
    <w:p w:rsidR="005D02E3" w:rsidRDefault="005D02E3" w:rsidP="005D02E3">
      <w:pPr>
        <w:rPr>
          <w:sz w:val="96"/>
          <w:szCs w:val="96"/>
        </w:rPr>
      </w:pP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sz w:val="28"/>
          <w:szCs w:val="28"/>
        </w:rPr>
        <w:br/>
      </w:r>
    </w:p>
    <w:p w:rsidR="005D02E3" w:rsidRDefault="005D02E3" w:rsidP="005D02E3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Draft #1</w:t>
      </w:r>
    </w:p>
    <w:p w:rsidR="00FA2850" w:rsidRDefault="005D02E3" w:rsidP="005D02E3">
      <w:pPr>
        <w:jc w:val="right"/>
        <w:rPr>
          <w:b/>
          <w:sz w:val="28"/>
          <w:szCs w:val="28"/>
        </w:rPr>
        <w:sectPr w:rsidR="00FA2850">
          <w:pgSz w:w="12240" w:h="15840"/>
          <w:pgMar w:top="1440" w:right="1440" w:bottom="1440" w:left="1440" w:header="708" w:footer="708" w:gutter="0"/>
          <w:cols w:space="720"/>
        </w:sectPr>
      </w:pPr>
      <w:r>
        <w:rPr>
          <w:b/>
          <w:sz w:val="28"/>
          <w:szCs w:val="28"/>
        </w:rPr>
        <w:t>SYSC 4907</w:t>
      </w:r>
      <w:r>
        <w:rPr>
          <w:b/>
          <w:sz w:val="28"/>
          <w:szCs w:val="28"/>
        </w:rPr>
        <w:br/>
      </w:r>
      <w:r w:rsidR="00645C84">
        <w:rPr>
          <w:b/>
          <w:sz w:val="28"/>
          <w:szCs w:val="28"/>
        </w:rPr>
        <w:t>April 7</w:t>
      </w:r>
      <w:r w:rsidR="00645C84" w:rsidRPr="00645C84">
        <w:rPr>
          <w:b/>
          <w:sz w:val="28"/>
          <w:szCs w:val="28"/>
          <w:vertAlign w:val="superscript"/>
        </w:rPr>
        <w:t>th</w:t>
      </w:r>
      <w:r w:rsidR="00645C84">
        <w:rPr>
          <w:b/>
          <w:sz w:val="28"/>
          <w:szCs w:val="28"/>
        </w:rPr>
        <w:t>, 2011</w:t>
      </w:r>
      <w:r>
        <w:rPr>
          <w:b/>
          <w:sz w:val="28"/>
          <w:szCs w:val="28"/>
        </w:rPr>
        <w:br/>
        <w:t>Project #34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Alexander Craig - 100741774</w:t>
      </w:r>
      <w:r>
        <w:rPr>
          <w:b/>
          <w:sz w:val="28"/>
          <w:szCs w:val="28"/>
        </w:rPr>
        <w:br/>
        <w:t xml:space="preserve">Alexander </w:t>
      </w:r>
      <w:proofErr w:type="spellStart"/>
      <w:r>
        <w:rPr>
          <w:b/>
          <w:sz w:val="28"/>
          <w:szCs w:val="28"/>
        </w:rPr>
        <w:t>Dinardo</w:t>
      </w:r>
      <w:proofErr w:type="spellEnd"/>
      <w:r>
        <w:rPr>
          <w:b/>
          <w:sz w:val="28"/>
          <w:szCs w:val="28"/>
        </w:rPr>
        <w:t xml:space="preserve"> - 100737587</w:t>
      </w:r>
      <w:r>
        <w:rPr>
          <w:b/>
          <w:sz w:val="28"/>
          <w:szCs w:val="28"/>
        </w:rPr>
        <w:br/>
        <w:t xml:space="preserve">Steven </w:t>
      </w:r>
      <w:proofErr w:type="spellStart"/>
      <w:r>
        <w:rPr>
          <w:b/>
          <w:sz w:val="28"/>
          <w:szCs w:val="28"/>
        </w:rPr>
        <w:t>Legere</w:t>
      </w:r>
      <w:proofErr w:type="spellEnd"/>
      <w:r>
        <w:rPr>
          <w:b/>
          <w:sz w:val="28"/>
          <w:szCs w:val="28"/>
        </w:rPr>
        <w:t xml:space="preserve"> - 100735141</w:t>
      </w:r>
      <w:r>
        <w:rPr>
          <w:b/>
          <w:sz w:val="28"/>
          <w:szCs w:val="28"/>
        </w:rPr>
        <w:br/>
        <w:t>Mike Wright - 100741876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  <w:t>Supervised by Cheryl Schramm</w:t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val="en-CA"/>
        </w:rPr>
        <w:id w:val="79529329"/>
        <w:docPartObj>
          <w:docPartGallery w:val="Table of Contents"/>
          <w:docPartUnique/>
        </w:docPartObj>
      </w:sdtPr>
      <w:sdtContent>
        <w:p w:rsidR="00FA2850" w:rsidRDefault="00FA2850">
          <w:pPr>
            <w:pStyle w:val="TOCHeading"/>
          </w:pPr>
          <w:r>
            <w:t>Contents</w:t>
          </w:r>
        </w:p>
        <w:p w:rsidR="003633D3" w:rsidRDefault="00BA7E6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7954362" w:history="1">
            <w:r w:rsidR="003633D3" w:rsidRPr="00E30930">
              <w:rPr>
                <w:rStyle w:val="Hyperlink"/>
                <w:rFonts w:eastAsia="Times New Roman"/>
                <w:noProof/>
              </w:rPr>
              <w:t>1 – Introduction</w:t>
            </w:r>
            <w:r w:rsidR="003633D3">
              <w:rPr>
                <w:noProof/>
                <w:webHidden/>
              </w:rPr>
              <w:tab/>
            </w:r>
            <w:r w:rsidR="003633D3">
              <w:rPr>
                <w:noProof/>
                <w:webHidden/>
              </w:rPr>
              <w:fldChar w:fldCharType="begin"/>
            </w:r>
            <w:r w:rsidR="003633D3">
              <w:rPr>
                <w:noProof/>
                <w:webHidden/>
              </w:rPr>
              <w:instrText xml:space="preserve"> PAGEREF _Toc287954362 \h </w:instrText>
            </w:r>
            <w:r w:rsidR="003633D3">
              <w:rPr>
                <w:noProof/>
                <w:webHidden/>
              </w:rPr>
            </w:r>
            <w:r w:rsidR="003633D3">
              <w:rPr>
                <w:noProof/>
                <w:webHidden/>
              </w:rPr>
              <w:fldChar w:fldCharType="separate"/>
            </w:r>
            <w:r w:rsidR="003633D3">
              <w:rPr>
                <w:noProof/>
                <w:webHidden/>
              </w:rPr>
              <w:t>4</w:t>
            </w:r>
            <w:r w:rsidR="003633D3"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63" w:history="1">
            <w:r w:rsidRPr="00E30930">
              <w:rPr>
                <w:rStyle w:val="Hyperlink"/>
                <w:noProof/>
              </w:rPr>
              <w:t>2 - The Engineering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64" w:history="1">
            <w:r w:rsidRPr="00E30930">
              <w:rPr>
                <w:rStyle w:val="Hyperlink"/>
                <w:noProof/>
              </w:rPr>
              <w:t>2.1 Health and Safety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65" w:history="1">
            <w:r w:rsidRPr="00E30930">
              <w:rPr>
                <w:rStyle w:val="Hyperlink"/>
                <w:noProof/>
              </w:rPr>
              <w:t>2.2 Engineering Professionalism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66" w:history="1">
            <w:r w:rsidRPr="00E30930">
              <w:rPr>
                <w:rStyle w:val="Hyperlink"/>
                <w:noProof/>
              </w:rPr>
              <w:t>2.3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67" w:history="1">
            <w:r w:rsidRPr="00E30930">
              <w:rPr>
                <w:rStyle w:val="Hyperlink"/>
                <w:noProof/>
              </w:rPr>
              <w:t>2.4 Individual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954368" w:history="1">
            <w:r w:rsidRPr="00E30930">
              <w:rPr>
                <w:rStyle w:val="Hyperlink"/>
                <w:noProof/>
              </w:rPr>
              <w:t>2.4.1 Project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954369" w:history="1">
            <w:r w:rsidRPr="00E30930">
              <w:rPr>
                <w:rStyle w:val="Hyperlink"/>
                <w:noProof/>
              </w:rPr>
              <w:t>2.4.2 Report 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70" w:history="1">
            <w:r w:rsidRPr="00E30930">
              <w:rPr>
                <w:rStyle w:val="Hyperlink"/>
                <w:noProof/>
              </w:rPr>
              <w:t>3 – Background and Terminology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71" w:history="1">
            <w:r w:rsidRPr="00E30930">
              <w:rPr>
                <w:rStyle w:val="Hyperlink"/>
                <w:noProof/>
              </w:rPr>
              <w:t>3.1 – Android Operating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72" w:history="1">
            <w:r w:rsidRPr="00E30930">
              <w:rPr>
                <w:rStyle w:val="Hyperlink"/>
                <w:noProof/>
              </w:rPr>
              <w:t>3.2 – LEGO Mindstorm NXT 2.0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73" w:history="1">
            <w:r w:rsidRPr="00E30930">
              <w:rPr>
                <w:rStyle w:val="Hyperlink"/>
                <w:noProof/>
              </w:rPr>
              <w:t>3.3 – Augmented Reality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74" w:history="1">
            <w:r w:rsidRPr="00E30930">
              <w:rPr>
                <w:rStyle w:val="Hyperlink"/>
                <w:noProof/>
              </w:rPr>
              <w:t>4 – Overall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75" w:history="1">
            <w:r w:rsidRPr="00E30930">
              <w:rPr>
                <w:rStyle w:val="Hyperlink"/>
                <w:noProof/>
              </w:rPr>
              <w:t>5 – Server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76" w:history="1">
            <w:r w:rsidRPr="00E30930">
              <w:rPr>
                <w:rStyle w:val="Hyperlink"/>
                <w:noProof/>
              </w:rPr>
              <w:t>5.1 – User and Robot State Management and Data 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77" w:history="1">
            <w:r w:rsidRPr="00E30930">
              <w:rPr>
                <w:rStyle w:val="Hyperlink"/>
                <w:noProof/>
              </w:rPr>
              <w:t>5.2 – Live Media Streaming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78" w:history="1">
            <w:r w:rsidRPr="00E30930">
              <w:rPr>
                <w:rStyle w:val="Hyperlink"/>
                <w:noProof/>
              </w:rPr>
              <w:t>5.3 – Virtual World Model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79" w:history="1">
            <w:r w:rsidRPr="00E30930">
              <w:rPr>
                <w:rStyle w:val="Hyperlink"/>
                <w:noProof/>
              </w:rPr>
              <w:t>6 – Robot 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80" w:history="1">
            <w:r w:rsidRPr="00E30930">
              <w:rPr>
                <w:rStyle w:val="Hyperlink"/>
                <w:noProof/>
              </w:rPr>
              <w:t>6.1 – LeJOS and 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81" w:history="1">
            <w:r w:rsidRPr="00E30930">
              <w:rPr>
                <w:rStyle w:val="Hyperlink"/>
                <w:noProof/>
              </w:rPr>
              <w:t>6.2 – Dead Reckoning and Dot-Grid Error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82" w:history="1">
            <w:r w:rsidRPr="00E30930">
              <w:rPr>
                <w:rStyle w:val="Hyperlink"/>
                <w:noProof/>
              </w:rPr>
              <w:t>7 – Android Client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83" w:history="1">
            <w:r w:rsidRPr="00E30930">
              <w:rPr>
                <w:rStyle w:val="Hyperlink"/>
                <w:noProof/>
              </w:rPr>
              <w:t>7.1 – OpenGL 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84" w:history="1">
            <w:r w:rsidRPr="00E30930">
              <w:rPr>
                <w:rStyle w:val="Hyperlink"/>
                <w:noProof/>
              </w:rPr>
              <w:t>8 –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85" w:history="1">
            <w:r w:rsidRPr="00E30930">
              <w:rPr>
                <w:rStyle w:val="Hyperlink"/>
                <w:noProof/>
              </w:rPr>
              <w:t>8.1 – Server Side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954386" w:history="1">
            <w:r w:rsidRPr="00E30930">
              <w:rPr>
                <w:rStyle w:val="Hyperlink"/>
                <w:noProof/>
              </w:rPr>
              <w:t>8.1.3 –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87954387" w:history="1">
            <w:r w:rsidRPr="00E30930">
              <w:rPr>
                <w:rStyle w:val="Hyperlink"/>
                <w:noProof/>
              </w:rPr>
              <w:t>8.1.4 –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88" w:history="1">
            <w:r w:rsidRPr="00E30930">
              <w:rPr>
                <w:rStyle w:val="Hyperlink"/>
                <w:noProof/>
              </w:rPr>
              <w:t>8.2 – Robot Client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87954389" w:history="1">
            <w:r w:rsidRPr="00E30930">
              <w:rPr>
                <w:rStyle w:val="Hyperlink"/>
                <w:noProof/>
              </w:rPr>
              <w:t>8.3 – Android Client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90" w:history="1">
            <w:r w:rsidRPr="00E30930">
              <w:rPr>
                <w:rStyle w:val="Hyperlink"/>
                <w:noProof/>
              </w:rPr>
              <w:t>9 –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91" w:history="1">
            <w:r w:rsidRPr="00E30930">
              <w:rPr>
                <w:rStyle w:val="Hyperlink"/>
                <w:noProof/>
              </w:rPr>
              <w:t>Appendix A –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92" w:history="1">
            <w:r w:rsidRPr="00E30930">
              <w:rPr>
                <w:rStyle w:val="Hyperlink"/>
                <w:noProof/>
              </w:rPr>
              <w:t>Appendix B – Use Case Realizations (Sequence Diagrams)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93" w:history="1">
            <w:r w:rsidRPr="00E30930">
              <w:rPr>
                <w:rStyle w:val="Hyperlink"/>
                <w:noProof/>
              </w:rPr>
              <w:t>Appendix C – Schedule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3D3" w:rsidRDefault="003633D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87954394" w:history="1">
            <w:r w:rsidRPr="00E30930">
              <w:rPr>
                <w:rStyle w:val="Hyperlink"/>
                <w:noProof/>
              </w:rPr>
              <w:t>Appendix D – Class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_Toc287954394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2850" w:rsidRDefault="00BA7E66">
          <w:r>
            <w:fldChar w:fldCharType="end"/>
          </w:r>
        </w:p>
      </w:sdtContent>
    </w:sdt>
    <w:p w:rsidR="00692E1A" w:rsidRDefault="00692E1A">
      <w:pPr>
        <w:rPr>
          <w:b/>
          <w:sz w:val="28"/>
          <w:szCs w:val="28"/>
        </w:rPr>
      </w:pPr>
      <w:r>
        <w:rPr>
          <w:bCs/>
        </w:rPr>
        <w:br w:type="page"/>
      </w:r>
    </w:p>
    <w:p w:rsidR="00FA2850" w:rsidRPr="00692E1A" w:rsidRDefault="00692E1A" w:rsidP="00692E1A">
      <w:pPr>
        <w:pStyle w:val="Heading1"/>
        <w:rPr>
          <w:rFonts w:eastAsia="Calibri"/>
        </w:rPr>
      </w:pPr>
      <w:bookmarkStart w:id="0" w:name="_Toc287954362"/>
      <w:r>
        <w:rPr>
          <w:rFonts w:eastAsia="Times New Roman"/>
        </w:rPr>
        <w:lastRenderedPageBreak/>
        <w:t>1</w:t>
      </w:r>
      <w:r w:rsidR="00FA2850">
        <w:rPr>
          <w:rFonts w:eastAsia="Times New Roman"/>
        </w:rPr>
        <w:t xml:space="preserve"> – Introduction</w:t>
      </w:r>
      <w:bookmarkEnd w:id="0"/>
      <w:r w:rsidR="003633D3">
        <w:rPr>
          <w:rFonts w:eastAsia="Times New Roman"/>
        </w:rPr>
        <w:t xml:space="preserve"> (Alex Craig)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Introduce problem area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motivation (goals)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Problem statement</w:t>
      </w:r>
    </w:p>
    <w:p w:rsidR="00FA2850" w:rsidRDefault="00FA2850" w:rsidP="00FA2850">
      <w:pPr>
        <w:pStyle w:val="ListParagraph"/>
        <w:numPr>
          <w:ilvl w:val="0"/>
          <w:numId w:val="1"/>
        </w:numPr>
      </w:pPr>
      <w:r>
        <w:t>Proposed solution</w:t>
      </w:r>
    </w:p>
    <w:p w:rsidR="00692E1A" w:rsidRDefault="00FA2850" w:rsidP="00692E1A">
      <w:pPr>
        <w:pStyle w:val="ListParagraph"/>
        <w:numPr>
          <w:ilvl w:val="0"/>
          <w:numId w:val="1"/>
        </w:numPr>
      </w:pPr>
      <w:r>
        <w:t>Accomplishments</w:t>
      </w:r>
    </w:p>
    <w:p w:rsidR="00913486" w:rsidRDefault="00FA2850" w:rsidP="00692E1A">
      <w:pPr>
        <w:pStyle w:val="ListParagraph"/>
        <w:numPr>
          <w:ilvl w:val="0"/>
          <w:numId w:val="1"/>
        </w:numPr>
      </w:pPr>
      <w:r>
        <w:t>Report overview</w:t>
      </w:r>
    </w:p>
    <w:p w:rsidR="00692E1A" w:rsidRDefault="00FA2850" w:rsidP="00913486">
      <w:pPr>
        <w:pStyle w:val="Heading1"/>
      </w:pPr>
      <w:bookmarkStart w:id="1" w:name="_Toc287954363"/>
      <w:r>
        <w:t>2 - The Engineering Project</w:t>
      </w:r>
      <w:bookmarkEnd w:id="1"/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</w:p>
    <w:p w:rsidR="00692E1A" w:rsidRDefault="00FA2850" w:rsidP="00692E1A">
      <w:pPr>
        <w:pStyle w:val="Heading2"/>
      </w:pPr>
      <w:bookmarkStart w:id="2" w:name="_Toc287954364"/>
      <w:r>
        <w:t>2.1 Health and Safety</w:t>
      </w:r>
      <w:bookmarkEnd w:id="2"/>
    </w:p>
    <w:p w:rsidR="00B678F1" w:rsidRPr="00B678F1" w:rsidRDefault="00B678F1" w:rsidP="00B678F1">
      <w:pPr>
        <w:pStyle w:val="ListParagraph"/>
        <w:numPr>
          <w:ilvl w:val="0"/>
          <w:numId w:val="3"/>
        </w:numPr>
      </w:pPr>
      <w:r>
        <w:t>Not terribly relevant</w:t>
      </w:r>
    </w:p>
    <w:p w:rsidR="00692E1A" w:rsidRDefault="00FA2850" w:rsidP="00692E1A">
      <w:pPr>
        <w:pStyle w:val="Heading2"/>
      </w:pPr>
      <w:bookmarkStart w:id="3" w:name="_Toc287954365"/>
      <w:r>
        <w:t>2.2 Engineering Professionalism</w:t>
      </w:r>
      <w:bookmarkEnd w:id="3"/>
    </w:p>
    <w:p w:rsidR="00692E1A" w:rsidRDefault="00FA2850" w:rsidP="00692E1A">
      <w:pPr>
        <w:pStyle w:val="Heading2"/>
      </w:pPr>
      <w:bookmarkStart w:id="4" w:name="_Toc287954366"/>
      <w:r>
        <w:t>2.3 Project Management</w:t>
      </w:r>
      <w:bookmarkEnd w:id="4"/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Phased incremental lifecycle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Heavy emphasis on design work before beginning implementation</w:t>
      </w:r>
    </w:p>
    <w:p w:rsidR="00B678F1" w:rsidRDefault="00B678F1" w:rsidP="00B678F1">
      <w:pPr>
        <w:pStyle w:val="ListParagraph"/>
        <w:numPr>
          <w:ilvl w:val="0"/>
          <w:numId w:val="3"/>
        </w:numPr>
      </w:pPr>
      <w:r>
        <w:t>Three stages</w:t>
      </w:r>
      <w:r w:rsidR="000D47AE">
        <w:t xml:space="preserve"> of development with time scheduled for testing for each phase</w:t>
      </w:r>
    </w:p>
    <w:p w:rsidR="000D47AE" w:rsidRPr="00B678F1" w:rsidRDefault="000D47AE" w:rsidP="00B678F1">
      <w:pPr>
        <w:pStyle w:val="ListParagraph"/>
        <w:numPr>
          <w:ilvl w:val="0"/>
          <w:numId w:val="3"/>
        </w:numPr>
      </w:pPr>
      <w:r>
        <w:t>Discuss and reference Gantt chart</w:t>
      </w:r>
    </w:p>
    <w:p w:rsidR="00692E1A" w:rsidRDefault="00FA2850" w:rsidP="00692E1A">
      <w:pPr>
        <w:pStyle w:val="Heading2"/>
      </w:pPr>
      <w:bookmarkStart w:id="5" w:name="_Toc287954367"/>
      <w:r>
        <w:t>2.4 Individual Contributions</w:t>
      </w:r>
      <w:bookmarkEnd w:id="5"/>
    </w:p>
    <w:p w:rsidR="00692E1A" w:rsidRDefault="00FA2850" w:rsidP="00692E1A">
      <w:pPr>
        <w:pStyle w:val="Heading3"/>
      </w:pPr>
      <w:bookmarkStart w:id="6" w:name="_Toc287954368"/>
      <w:r>
        <w:t>2.4.1 Project Contributions</w:t>
      </w:r>
      <w:bookmarkEnd w:id="6"/>
    </w:p>
    <w:p w:rsidR="000D47AE" w:rsidRPr="000D47AE" w:rsidRDefault="000D47AE" w:rsidP="000D47AE"/>
    <w:p w:rsidR="00692E1A" w:rsidRDefault="00FA2850" w:rsidP="00692E1A">
      <w:pPr>
        <w:pStyle w:val="Heading3"/>
      </w:pPr>
      <w:bookmarkStart w:id="7" w:name="_Toc287954369"/>
      <w:r>
        <w:lastRenderedPageBreak/>
        <w:t>2.4.2 Report Contributions</w:t>
      </w:r>
      <w:bookmarkEnd w:id="7"/>
    </w:p>
    <w:p w:rsidR="00692E1A" w:rsidRDefault="00FA2850" w:rsidP="00692E1A">
      <w:pPr>
        <w:pStyle w:val="Heading1"/>
      </w:pPr>
      <w:bookmarkStart w:id="8" w:name="_Toc287954370"/>
      <w:r>
        <w:t>3 – Background and Terminology</w:t>
      </w:r>
      <w:bookmarkEnd w:id="8"/>
    </w:p>
    <w:p w:rsidR="00692E1A" w:rsidRDefault="00692E1A" w:rsidP="00692E1A">
      <w:pPr>
        <w:pStyle w:val="Heading2"/>
      </w:pPr>
      <w:bookmarkStart w:id="9" w:name="_Toc287954371"/>
      <w:r>
        <w:t>3.1 – Android Operating System</w:t>
      </w:r>
      <w:bookmarkEnd w:id="9"/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</w:p>
    <w:p w:rsidR="00692E1A" w:rsidRDefault="00692E1A" w:rsidP="00692E1A">
      <w:pPr>
        <w:pStyle w:val="Heading2"/>
      </w:pPr>
      <w:bookmarkStart w:id="10" w:name="_Toc287954372"/>
      <w:r>
        <w:t xml:space="preserve">3.2 – LEGO </w:t>
      </w:r>
      <w:proofErr w:type="spellStart"/>
      <w:r>
        <w:t>Mindstorm</w:t>
      </w:r>
      <w:proofErr w:type="spellEnd"/>
      <w:r>
        <w:t xml:space="preserve"> NXT 2.0</w:t>
      </w:r>
      <w:bookmarkEnd w:id="10"/>
      <w:r w:rsidR="003633D3">
        <w:t xml:space="preserve"> (Mike Wright)</w:t>
      </w:r>
    </w:p>
    <w:p w:rsidR="00692E1A" w:rsidRDefault="00692E1A" w:rsidP="00692E1A">
      <w:pPr>
        <w:pStyle w:val="Heading2"/>
      </w:pPr>
      <w:bookmarkStart w:id="11" w:name="_Toc287954373"/>
      <w:r>
        <w:t>3.3</w:t>
      </w:r>
      <w:r w:rsidRPr="00692E1A">
        <w:t xml:space="preserve"> – Augmented Reality</w:t>
      </w:r>
      <w:bookmarkEnd w:id="11"/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</w:p>
    <w:p w:rsidR="00692E1A" w:rsidRDefault="00692E1A" w:rsidP="00692E1A">
      <w:pPr>
        <w:pStyle w:val="Heading1"/>
      </w:pPr>
      <w:bookmarkStart w:id="12" w:name="_Toc287954374"/>
      <w:r>
        <w:t>4 – Overall System Architecture</w:t>
      </w:r>
      <w:bookmarkEnd w:id="12"/>
      <w:r w:rsidR="003633D3">
        <w:t xml:space="preserve"> (Alex Craig)</w:t>
      </w:r>
    </w:p>
    <w:p w:rsidR="00692E1A" w:rsidRDefault="00692E1A" w:rsidP="00692E1A">
      <w:pPr>
        <w:pStyle w:val="Heading1"/>
      </w:pPr>
      <w:bookmarkStart w:id="13" w:name="_Toc287954375"/>
      <w:r>
        <w:t>5 – Server Implementation</w:t>
      </w:r>
      <w:bookmarkEnd w:id="13"/>
    </w:p>
    <w:p w:rsidR="00692E1A" w:rsidRDefault="00692E1A" w:rsidP="00692E1A">
      <w:pPr>
        <w:pStyle w:val="Heading2"/>
      </w:pPr>
      <w:bookmarkStart w:id="14" w:name="_Toc287954376"/>
      <w:r>
        <w:t>5.1 – User and Robot State Management and Data Propagation</w:t>
      </w:r>
      <w:bookmarkEnd w:id="14"/>
      <w:r w:rsidR="003633D3">
        <w:t xml:space="preserve"> (Alex Craig)</w:t>
      </w:r>
    </w:p>
    <w:p w:rsidR="00692E1A" w:rsidRDefault="00692E1A" w:rsidP="00692E1A">
      <w:pPr>
        <w:pStyle w:val="Heading2"/>
      </w:pPr>
      <w:bookmarkStart w:id="15" w:name="_Toc287954377"/>
      <w:r>
        <w:t>5.2 – Live Media Streaming</w:t>
      </w:r>
      <w:bookmarkEnd w:id="15"/>
      <w:r w:rsidR="003633D3">
        <w:t xml:space="preserve"> (Alex Craig)</w:t>
      </w:r>
    </w:p>
    <w:p w:rsidR="00692E1A" w:rsidRDefault="00692E1A" w:rsidP="00692E1A">
      <w:pPr>
        <w:pStyle w:val="Heading2"/>
      </w:pPr>
      <w:bookmarkStart w:id="16" w:name="_Toc287954378"/>
      <w:r>
        <w:t>5.3 – Virtual World Model Implementation</w:t>
      </w:r>
      <w:bookmarkEnd w:id="16"/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</w:p>
    <w:p w:rsidR="00692E1A" w:rsidRDefault="00692E1A" w:rsidP="00692E1A">
      <w:pPr>
        <w:pStyle w:val="Heading1"/>
      </w:pPr>
      <w:bookmarkStart w:id="17" w:name="_Toc287954379"/>
      <w:r>
        <w:t>6 – Robot Client Implementation</w:t>
      </w:r>
      <w:bookmarkEnd w:id="17"/>
    </w:p>
    <w:p w:rsidR="00692E1A" w:rsidRDefault="00692E1A" w:rsidP="00692E1A">
      <w:pPr>
        <w:pStyle w:val="Heading2"/>
      </w:pPr>
      <w:bookmarkStart w:id="18" w:name="_Toc287954380"/>
      <w:r>
        <w:t xml:space="preserve">6.1 – </w:t>
      </w:r>
      <w:proofErr w:type="spellStart"/>
      <w:r>
        <w:t>LeJOS</w:t>
      </w:r>
      <w:proofErr w:type="spellEnd"/>
      <w:r>
        <w:t xml:space="preserve"> and Modifications</w:t>
      </w:r>
      <w:bookmarkEnd w:id="18"/>
      <w:r w:rsidR="003633D3">
        <w:t xml:space="preserve"> (Mike Wright)</w:t>
      </w:r>
    </w:p>
    <w:p w:rsidR="00692E1A" w:rsidRDefault="00692E1A" w:rsidP="00692E1A">
      <w:pPr>
        <w:pStyle w:val="Heading2"/>
      </w:pPr>
      <w:bookmarkStart w:id="19" w:name="_Toc287954381"/>
      <w:r>
        <w:t>6.2 – Dead Reckoning and Dot-Grid Error Correction</w:t>
      </w:r>
      <w:bookmarkEnd w:id="19"/>
      <w:r w:rsidR="003633D3">
        <w:t xml:space="preserve"> (Mike Wright)</w:t>
      </w:r>
    </w:p>
    <w:p w:rsidR="00692E1A" w:rsidRDefault="00692E1A" w:rsidP="00692E1A">
      <w:pPr>
        <w:pStyle w:val="Heading1"/>
      </w:pPr>
      <w:bookmarkStart w:id="20" w:name="_Toc287954382"/>
      <w:r>
        <w:t>7 – Android Client Implementation</w:t>
      </w:r>
      <w:bookmarkEnd w:id="20"/>
    </w:p>
    <w:p w:rsidR="00D313BC" w:rsidRDefault="00692E1A" w:rsidP="00692E1A">
      <w:pPr>
        <w:pStyle w:val="Heading2"/>
      </w:pPr>
      <w:bookmarkStart w:id="21" w:name="_Toc287954383"/>
      <w:r>
        <w:t>7.1 – OpenGL Rendering</w:t>
      </w:r>
      <w:bookmarkEnd w:id="21"/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</w:p>
    <w:p w:rsidR="00E67BF8" w:rsidRDefault="00E67BF8" w:rsidP="00E67BF8">
      <w:pPr>
        <w:pStyle w:val="Heading1"/>
      </w:pPr>
      <w:bookmarkStart w:id="22" w:name="_Toc287954384"/>
      <w:r>
        <w:t>8 – Testing</w:t>
      </w:r>
      <w:bookmarkEnd w:id="22"/>
    </w:p>
    <w:p w:rsidR="00E67BF8" w:rsidRDefault="00E67BF8" w:rsidP="00E67BF8">
      <w:pPr>
        <w:pStyle w:val="Heading2"/>
      </w:pPr>
      <w:bookmarkStart w:id="23" w:name="_Toc287954385"/>
      <w:r>
        <w:t>8.1 – Server Side Testing</w:t>
      </w:r>
      <w:bookmarkEnd w:id="23"/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</w:p>
    <w:p w:rsidR="00E67BF8" w:rsidRDefault="00E67BF8" w:rsidP="00E67BF8">
      <w:pPr>
        <w:pStyle w:val="Heading3"/>
      </w:pPr>
      <w:bookmarkStart w:id="24" w:name="_Toc287954386"/>
      <w:r>
        <w:t>8.1.3 – Unit Testing</w:t>
      </w:r>
      <w:bookmarkEnd w:id="24"/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</w:p>
    <w:p w:rsidR="00E67BF8" w:rsidRPr="00E67BF8" w:rsidRDefault="00E67BF8" w:rsidP="00E67BF8">
      <w:pPr>
        <w:pStyle w:val="Heading3"/>
      </w:pPr>
      <w:bookmarkStart w:id="25" w:name="_Toc287954387"/>
      <w:r>
        <w:t>8.1.4 – Integration Testing</w:t>
      </w:r>
      <w:bookmarkEnd w:id="25"/>
      <w:r w:rsidR="003633D3">
        <w:t xml:space="preserve"> (Alex </w:t>
      </w:r>
      <w:proofErr w:type="spellStart"/>
      <w:r w:rsidR="003633D3">
        <w:t>Dinardo</w:t>
      </w:r>
      <w:proofErr w:type="spellEnd"/>
      <w:r w:rsidR="003633D3">
        <w:t>)</w:t>
      </w:r>
    </w:p>
    <w:p w:rsidR="00E67BF8" w:rsidRDefault="00E67BF8" w:rsidP="00E67BF8">
      <w:pPr>
        <w:pStyle w:val="Heading2"/>
      </w:pPr>
      <w:bookmarkStart w:id="26" w:name="_Toc287954388"/>
      <w:r>
        <w:t>8.2 – Robot Client Testing</w:t>
      </w:r>
      <w:bookmarkEnd w:id="26"/>
      <w:r w:rsidR="003633D3">
        <w:t xml:space="preserve"> (Mike Wright)</w:t>
      </w:r>
    </w:p>
    <w:p w:rsidR="00E67BF8" w:rsidRPr="00E67BF8" w:rsidRDefault="00E67BF8" w:rsidP="00E67BF8">
      <w:pPr>
        <w:pStyle w:val="Heading2"/>
      </w:pPr>
      <w:bookmarkStart w:id="27" w:name="_Toc287954389"/>
      <w:r>
        <w:lastRenderedPageBreak/>
        <w:t>8.3 – Android Client Testing</w:t>
      </w:r>
      <w:bookmarkEnd w:id="27"/>
      <w:r w:rsidR="003633D3">
        <w:t xml:space="preserve"> (Steve </w:t>
      </w:r>
      <w:proofErr w:type="spellStart"/>
      <w:r w:rsidR="003633D3">
        <w:t>Legere</w:t>
      </w:r>
      <w:proofErr w:type="spellEnd"/>
      <w:r w:rsidR="003633D3">
        <w:t>)</w:t>
      </w:r>
    </w:p>
    <w:p w:rsidR="00692E1A" w:rsidRDefault="00E67BF8" w:rsidP="00692E1A">
      <w:pPr>
        <w:pStyle w:val="Heading1"/>
      </w:pPr>
      <w:bookmarkStart w:id="28" w:name="_Toc287954390"/>
      <w:r>
        <w:t>9</w:t>
      </w:r>
      <w:r w:rsidR="00692E1A">
        <w:t xml:space="preserve"> – Conclusion</w:t>
      </w:r>
      <w:bookmarkEnd w:id="28"/>
      <w:r w:rsidR="003633D3">
        <w:t xml:space="preserve"> (Mike Wright)</w:t>
      </w:r>
    </w:p>
    <w:p w:rsidR="00692E1A" w:rsidRDefault="00692E1A" w:rsidP="00692E1A">
      <w:pPr>
        <w:pStyle w:val="Heading1"/>
      </w:pPr>
      <w:bookmarkStart w:id="29" w:name="_Toc287954391"/>
      <w:r>
        <w:t>Appendix A – Use Cases</w:t>
      </w:r>
      <w:bookmarkEnd w:id="29"/>
    </w:p>
    <w:p w:rsidR="00692E1A" w:rsidRDefault="00692E1A" w:rsidP="00692E1A">
      <w:pPr>
        <w:pStyle w:val="Heading1"/>
      </w:pPr>
      <w:bookmarkStart w:id="30" w:name="_Toc287954392"/>
      <w:r>
        <w:t>Appendix B – Use Case Realizations (Sequence Diagrams)</w:t>
      </w:r>
      <w:bookmarkEnd w:id="30"/>
    </w:p>
    <w:p w:rsidR="00B678F1" w:rsidRPr="00B678F1" w:rsidRDefault="00B678F1" w:rsidP="00B678F1">
      <w:pPr>
        <w:pStyle w:val="Heading1"/>
      </w:pPr>
      <w:bookmarkStart w:id="31" w:name="_Toc287954393"/>
      <w:r>
        <w:t xml:space="preserve">Appendix C – Schedule Gantt </w:t>
      </w:r>
      <w:proofErr w:type="gramStart"/>
      <w:r>
        <w:t>Chart</w:t>
      </w:r>
      <w:bookmarkEnd w:id="31"/>
      <w:proofErr w:type="gramEnd"/>
    </w:p>
    <w:p w:rsidR="00692E1A" w:rsidRPr="00692E1A" w:rsidRDefault="00B678F1" w:rsidP="00692E1A">
      <w:pPr>
        <w:pStyle w:val="Heading1"/>
      </w:pPr>
      <w:bookmarkStart w:id="32" w:name="_Toc287954394"/>
      <w:r>
        <w:t>Appendix D</w:t>
      </w:r>
      <w:r w:rsidR="00692E1A">
        <w:t xml:space="preserve"> – Class Diagrams</w:t>
      </w:r>
      <w:bookmarkEnd w:id="32"/>
    </w:p>
    <w:sectPr w:rsidR="00692E1A" w:rsidRPr="00692E1A" w:rsidSect="00D313B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3486" w:rsidRDefault="00913486" w:rsidP="00FA2850">
      <w:pPr>
        <w:spacing w:after="0" w:line="240" w:lineRule="auto"/>
      </w:pPr>
      <w:r>
        <w:separator/>
      </w:r>
    </w:p>
  </w:endnote>
  <w:endnote w:type="continuationSeparator" w:id="0">
    <w:p w:rsidR="00913486" w:rsidRDefault="00913486" w:rsidP="00FA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3486" w:rsidRDefault="00913486" w:rsidP="00FA2850">
      <w:pPr>
        <w:spacing w:after="0" w:line="240" w:lineRule="auto"/>
      </w:pPr>
      <w:r>
        <w:separator/>
      </w:r>
    </w:p>
  </w:footnote>
  <w:footnote w:type="continuationSeparator" w:id="0">
    <w:p w:rsidR="00913486" w:rsidRDefault="00913486" w:rsidP="00FA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29330"/>
      <w:docPartObj>
        <w:docPartGallery w:val="Page Numbers (Top of Page)"/>
        <w:docPartUnique/>
      </w:docPartObj>
    </w:sdtPr>
    <w:sdtContent>
      <w:p w:rsidR="00913486" w:rsidRDefault="00BA7E66">
        <w:pPr>
          <w:pStyle w:val="Header"/>
          <w:jc w:val="right"/>
        </w:pPr>
        <w:fldSimple w:instr=" PAGE   \* MERGEFORMAT ">
          <w:r w:rsidR="003633D3">
            <w:rPr>
              <w:noProof/>
            </w:rPr>
            <w:t>2</w:t>
          </w:r>
        </w:fldSimple>
      </w:p>
    </w:sdtContent>
  </w:sdt>
  <w:p w:rsidR="00913486" w:rsidRDefault="0091348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6543D"/>
    <w:multiLevelType w:val="hybridMultilevel"/>
    <w:tmpl w:val="EAB22F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E0157B"/>
    <w:multiLevelType w:val="hybridMultilevel"/>
    <w:tmpl w:val="6B18D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637A"/>
    <w:multiLevelType w:val="hybridMultilevel"/>
    <w:tmpl w:val="3F0ADA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2E3"/>
    <w:rsid w:val="000D47AE"/>
    <w:rsid w:val="003633D3"/>
    <w:rsid w:val="005D02E3"/>
    <w:rsid w:val="00645C84"/>
    <w:rsid w:val="00692E1A"/>
    <w:rsid w:val="00913486"/>
    <w:rsid w:val="00B678F1"/>
    <w:rsid w:val="00BA7E66"/>
    <w:rsid w:val="00D313BC"/>
    <w:rsid w:val="00E67BF8"/>
    <w:rsid w:val="00FA2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2E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28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8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28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8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2850"/>
    <w:pPr>
      <w:outlineLvl w:val="9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28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850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85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FA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2850"/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28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A2850"/>
    <w:pPr>
      <w:ind w:left="720"/>
      <w:contextualSpacing/>
    </w:pPr>
  </w:style>
  <w:style w:type="paragraph" w:styleId="NoSpacing">
    <w:name w:val="No Spacing"/>
    <w:uiPriority w:val="1"/>
    <w:qFormat/>
    <w:rsid w:val="00692E1A"/>
    <w:pPr>
      <w:spacing w:after="0" w:line="240" w:lineRule="auto"/>
    </w:pPr>
    <w:rPr>
      <w:rFonts w:ascii="Calibri" w:eastAsia="Calibri" w:hAnsi="Calibri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633D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33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33D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33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8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524345-EA28-447A-BB0B-D3052AE7D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Craig</dc:creator>
  <cp:keywords/>
  <dc:description/>
  <cp:lastModifiedBy>Alexander Craig</cp:lastModifiedBy>
  <cp:revision>7</cp:revision>
  <dcterms:created xsi:type="dcterms:W3CDTF">2011-03-15T15:33:00Z</dcterms:created>
  <dcterms:modified xsi:type="dcterms:W3CDTF">2011-03-15T16:14:00Z</dcterms:modified>
</cp:coreProperties>
</file>